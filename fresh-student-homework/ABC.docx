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主函数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using namespace std;//可以理解为固定格式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vi_na();//函数声明；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int snum();//函数声明；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class student{//一个类,类似于结构体但于结构体不同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protected://保护性成员,只允许被类里面函数或带有friend的函数访问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int sum;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private://私有成员只允许被类里面的函数或者带有friend函数访问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string name;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string snum;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public://公有成员,相当于struct里面的变量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char sex;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int YR,M,D;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int score[5];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const string vi_snum(){return snum;}//用来访问私有成员的接口函数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const string vi_na(){return name;}//用来访问私有成员的接口函数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SetBa(string x,string s){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name=x;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snum=s;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}//私有成员初始化函数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Soe_Sum(int N){sum=N;}//访问保护成员Sum的接口函数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Soe_Sum(){int n=0;for(int i=0;i&lt;5;i++) n+=score[i];sum=n;}//接口函数,算出总分并赋值给sum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const int vi_sum(){return sum;}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friend bool operator &lt;(const student &amp;T,const student &amp;V);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friend bool operator &lt;=(const student &amp;T,const student &amp;V);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void Print(int cnt,int S=1,string x="loading")//参数为string类(类似动态字符数组),int类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cout&lt;&lt;x;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for(int i=0;i&lt;cnt;i++){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Sleep(S*sec);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cout&lt;&lt;".";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if(i==cnt-1) cout&lt;&lt;endl;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bool operator &lt;(const student &amp;T,const student &amp;V)//重载运算符 &lt; ,使运算符 &lt; 具有更多功能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if(T.name&lt;V.name) return true;//重载内容;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else return false;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bool operator &lt;=(const student &amp;T,const student &amp;V)//同上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if(T.name&lt;=V.name) return true;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else return false;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/*C++中cin&gt;&gt;类似scanf,cout&lt;&lt;类似于printf，endl类似于回车换行*/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#include&lt;iostream&gt;//c++头文件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#include&lt;vector&gt;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#include&lt;string&gt;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#include&lt;windows.h&gt;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#define sec 1000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enum{CN,Math,Eng,Sci,PE};//枚举类型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#include"main.h"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#include"create_info.h"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#include"add_info.h"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#include"Print_all.h"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#include"modify_info.h"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#include"search_info.h"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#include"delete_info.h"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#include"Na_Sort_Print.h"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#include"Sum_Sort_Print.h"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#include"save_eixt.h"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using namespace std;//相当于c++固定格式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 main_page(vector&lt;student&gt; &amp;T);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vector&lt;student&gt; per;//兼有链表与数组的特性的容器；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cout&lt;&lt;"Welcome to the Student management system"&lt;&lt;endl;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Sleep(1.2*sec);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main_page(per);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cout&lt;&lt;"input number :";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string filename;//string相当于动态字符串数组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long int N;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cin&gt;&gt;N;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do{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switch(N){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case 1: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filename=create_info(per);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if(filename=="null") filename.clear();//清空filename里面内容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case 2:add_info(per,filename);break;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case 3:Print_all(per);break;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case 4:modify_info(per);break;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case 5:search_info(per);break;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case 6:delete_info(per);break;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case 7:Na_Sort_Print(per);break;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case 8:Sum_Sort_Print(per);break;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case 9:save_eixt(per,filename);break;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default :cout&lt;&lt;"Input is incorrect,please reenter"&lt;&lt;endl;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Sleep(0.1*sec);//window.h头文件里面的停顿函数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main_page(per);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cout&lt;&lt;"input number :";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}while(cin&gt;&gt;N);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void main_page(vector&lt;student&gt; &amp;T)//c++中带&amp;为引用,相当于传入首地址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cout&lt;&lt;"========================================"&lt;&lt;endl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&lt;&lt;"       Student management system        "&lt;&lt;endl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&lt;&lt;"========================================"&lt;&lt;endl;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cout&lt;&lt;"  1---create_info    2---add_stu_info"&lt;&lt;endl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&lt;&lt;"  3---Browse_info    4---modify_info"&lt;&lt;endl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&lt;&lt;"  5---search_info    6---delete_info"&lt;&lt;endl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&lt;&lt;"  7---Na_Sort_Print  8---Sum_Sort_Print"&lt;&lt;endl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&lt;&lt;"  9---save_and_exit    Student Total :"&lt;&lt;T.size()&lt;&lt;endl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&lt;&lt;"========================================"&lt;&lt;endl;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保存并退出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 save_eixt(vector&lt;student&gt; &amp;T,string filename)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fstream infile(filename.c_str(),ios::out);//以写和清空filename方式打开filename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if(!infile){//若没有打开文件,输出错误信息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cerr&lt;&lt;"Open file error"&lt;&lt;endl;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return;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for(int i=0;i&lt;T.size();i++){//在这个for中,infile类似fprintf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infile&lt;&lt;T[i].vi_na()&lt;&lt;endl&lt;&lt;T[i].sex&lt;&lt;" "&lt;&lt;T[i].vi_snum()&lt;&lt;" ";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infile&lt;&lt;T[i].YR&lt;&lt;" "&lt;&lt;T[i].M&lt;&lt;" "&lt;&lt;T[i].D&lt;&lt;" ";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for(int j=0;j&lt;5;j++){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infile&lt;&lt;T[i].score[j];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if(j!=4) infile&lt;&lt;" ";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infile.close();//关闭文件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Print(8,0.7);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cout&lt;&lt;"Withdraw from success"&lt;&lt;endl;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Sleep(1.5*sec);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exit(0);//退出系统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8AB6D0"/>
    <w:multiLevelType w:val="singleLevel"/>
    <w:tmpl w:val="FB8AB6D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A1F53"/>
    <w:rsid w:val="291D6AF0"/>
    <w:rsid w:val="31922F13"/>
    <w:rsid w:val="3DEE7370"/>
    <w:rsid w:val="504C00ED"/>
    <w:rsid w:val="553C4B1D"/>
    <w:rsid w:val="5DEA1F5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352;&#24420;&#12290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733</TotalTime>
  <ScaleCrop>false</ScaleCrop>
  <LinksUpToDate>false</LinksUpToDate>
  <CharactersWithSpaces>0</CharactersWithSpaces>
  <Application>WPS Office_10.1.0.7440_F1E327BC-269C-435d-A152-05C5408002CA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2018-06-21T15:24:00Z</dcterms:created>
  <dc:creator>烛火下的乌托邦。</dc:creator>
  <cp:lastModifiedBy>CouHoiMing</cp:lastModifiedBy>
  <dcterms:modified xsi:type="dcterms:W3CDTF">2018-06-27T04:41:39Z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