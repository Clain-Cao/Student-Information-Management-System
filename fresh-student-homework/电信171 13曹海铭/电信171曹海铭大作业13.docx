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源代码(若出现bug,请老师删掉注释),分文件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（输stu_info.txt文件时输入文件所在计算机中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的地址）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main.c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/*C++中cin&gt;&gt;类似scanf,cout&lt;&lt;类似于printf，endl类似于回车换行*/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#include&lt;iostream&gt;//c++头文件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#include&lt;vector&gt;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#include&lt;string&gt;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#include&lt;windows.h&gt;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#define sec 1000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enum{CN,Math,Eng,Sci,PE};//枚举类型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#include"main.h"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#include"create_info.h"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#include"add_info.h"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#include"Print_all.h"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#include"modify_info.h"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#include"search_info.h"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#include"delete_info.h"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#include"Na_Sort_Print.h"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#include"Sum_Sort_Print.h"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#include"save_eixt.h"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using namespace std;//相当于c++固定格式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main_page(vector&lt;student&gt; &amp;T);//相当于传头地址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vector&lt;student&gt; per;//兼有链表与数组的特性的容器；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cout&lt;&lt;"Welcome to the Student management system"&lt;&lt;endl;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Sleep(1.2*sec);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main_page(per);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string filename;//string相当于动态字符串数组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long int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do{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switch(N){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1: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filename=create_info(per);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if(filename=="null") filename.clear();//清空filename里面内容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2:add_info(per,filename);break;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3:Print_all(per);break;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4:modify_info(per);break;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5:search_info(per);break;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6:delete_info(per);break;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7:Na_Sort_Print(per);break;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case 8:Sum_Sort_Print(per);break;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9:save_eixt(per,filename);break;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default :cout&lt;&lt;"Input is incorrect,please reenter"&lt;&lt;endl;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Sleep(0.1*sec);//window.h头文件里面的停顿函数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main_page(per);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}while(cin&gt;&gt;N);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void main_page(vector&lt;student&gt; &amp;T)//c++中带&amp;为引用,相当于传入首地址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cout&lt;&lt;"========================================"&lt;&lt;endl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     Student management system        "&lt;&lt;endl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&lt;&lt;"========================================"&lt;&lt;endl;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  1---create_info    2---add_stu_info"&lt;&lt;endl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3---Browse_info    4---modify_info"&lt;&lt;endl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5---search_info    6---delete_info"&lt;&lt;endl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&lt;&lt;"  7---Na_Sort_Print  8---Sum_Sort_Print"&lt;&lt;endl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&lt;&lt;"  9---save_and_exit    Student Total :"&lt;&lt;T.size()&lt;&lt;endl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&lt;&lt;"========================================"&lt;&lt;endl;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main.h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#include&lt;windows.h&gt;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using namespace std;//可以理解为固定格式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vi_na();//函数声明；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snum();//函数声明；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class student{//一个类,类似于结构体但于结构体不同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protected://保护性成员,只允许被类里面函数或带有friend的函数访问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sum;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private://私有成员只允许被类里面的函数或者带有friend函数访问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name;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snum;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public://公有成员,相当于struct里面的变量,public中变量能被外部函数修改,外部函数即非类里面的函数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char sex;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int YR,M,D;//年月日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score[5];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const string vi_snum(){return snum;}//用来访问私有成员的接口函数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const string vi_na(){return name;}//用来访问私有成员的接口函数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SetBa(string x,string s){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name=x;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snum=s;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}//私有成员初始化函数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Soe_Sum(int N){sum=N;}//访问保护成员Sum的接口函数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Soe_Sum(){int n=0;for(int i=0;i&lt;5;i++) n+=score[i];sum=n;}//接口函数,算出总分并赋值给sum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const int vi_sum(){return sum;}//常量函数,不能被修改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friend bool operator &lt;(const student &amp;T,const student &amp;V);//友元函数，能访问类里面的私有成员(private)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friend bool operator &lt;=(const student &amp;T,const student &amp;V);//友元函数，能访问类里面的私有成员(private)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void Print(int cnt,int S=1,string x="loading")//参数为string类(类似动态字符数组),int类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i=0;i&lt;cnt;i++){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Sleep(S*sec);//Sleep为windows.h里面的函数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cout&lt;&lt;".";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if(i==cnt-1) cout&lt;&lt;endl;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bool operator &lt;(const student &amp;T,const student &amp;V)//重载运算符 &lt; ,使运算符 &lt; 具有更多功能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if(T.name&lt;V.name) return true;//重载内容;相当于strcmp(T.name,V.name)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return false;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bool operator &lt;=(const student &amp;T,const student &amp;V)//同上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if(T.name&lt;=V.name) return true;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return false;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create_info.h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#include&lt;fstream&gt;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#include&lt;cstdio&gt;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string create_info(vector&lt;student&gt; &amp;per)//返回类型为string(动态字符串数组)类型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if(!per.empty()){//如果per表空,即per里面元素个数为0,则执行if里面内容(元素个数是指学生数)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cout&lt;&lt;"The data has already existed.no need to create"&lt;&lt;endl;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Print(6,0.5,"returning");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filename;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filename="null";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return filename;//返回filename的内容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cout&lt;&lt;"*************create_info*************"&lt;&lt;endl;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cout&lt;&lt;"|   1---Input data from the keyboard  |"&lt;&lt;endl;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cout&lt;&lt;"|   2---Read data from a file         |"&lt;&lt;endl;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in front of the operation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cin&gt;&gt;N;//类似于scanf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string filename;//定义string类型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if(N==1){//手动输入数据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filename="stu_info.txt";//文本文件名字及文件所在的计算机中的地址,不输入地址默认为同一目录下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fstream infile(filename.c_str(),ios::out);//将filename文件清空,用写的方式打开filename文件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if(!infile){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cerr&lt;&lt;"the file has been created to record the data"&lt;&lt;endl;//cerr是向屏幕输出错误信息;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}//如果没有找到,则报错并且新建一个名为filename的文本文件,用来记录信息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cnt;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of student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cin&gt;&gt;cnt;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i=0;i&lt;cnt;i++){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getchar();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cout&lt;&lt;i+1&lt;&lt;" student :"&lt;&lt;endl;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student stu;//定义了一个student类的stu对象,类似定义结构体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Name;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stu name.After confirmation,It'll not be changed(eg.Xiao Ming)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getline(cin,Name,'\n');//类似于gets,按回车结束输入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cout&lt;&lt;"input sex(B or G) :";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cin&gt;&gt;stu.sex;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Snum;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Score[5];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5 scores"&lt;&lt;endl;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i=0;i&lt;5;i++){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cin&gt;&gt;stu.score[i];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snum(After confirmation,It'll not be changed)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cin&gt;&gt;Snum;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stu.SetBa(Name,Snum);//调用类里面自定义的初始化函数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date of birth(eg.2018 01 02)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cin&gt;&gt;stu.YR&gt;&gt;stu.M&gt;&gt;stu.D;//从键盘输入年,月,日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infile&lt;&lt;stu.vi_na()&lt;&lt;endl&lt;&lt;stu.sex&lt;&lt;" "&lt;&lt;stu.vi_snum()&lt;&lt;" ";//向filename文件中输入信息和空格,这里的infile类似于fprintf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infile&lt;&lt;stu.YR&lt;&lt;" "&lt;&lt;stu.M&lt;&lt;" "&lt;&lt;stu.D&lt;&lt;" ";//infile类似于fprintf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i=0;i&lt;5;i++){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infile&lt;&lt;stu.score[i];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if(i!=4) infile&lt;&lt;" ";//infile类似于fprintf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per.push_back(stu);//向per容器中按先后顺序放入一个student类型(类似于放一个结构体),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Name.clear();//清空Name里面的元素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infile.close();//关闭filename文件;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else if(N==2){//从文件读入数据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file name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cin&gt;&gt;filename;//输入文件名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fstream outfile(filename.c_str(),ios::in);//用读的方式打开文件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if(!outfile){//若找不到文件,则返回主页面并返回一个字符串;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cerr&lt;&lt;"Not Found,input number in front of the operation"&lt;&lt;endl;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"null";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while(outfile.tellg()!=EOF){//读指针没有到文件末尾时,执行循环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student stu;//定义student类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Na;char sex;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string snum;//动态字符数组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score[5];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getline(outfile,Na,'\n');//从文件中读取字符串到Na中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outfile&gt;&gt;stu.sex&gt;&gt;snum;//从文件中读取数据中,类似于fscanf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outfile&gt;&gt;stu.YR&gt;&gt;stu.M&gt;&gt;stu.D;//从文件中读取数据中,类似于fscanf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stu.SetBa(Na,snum);//调用初始化函数来初始化stu对象里面的name和snum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i=0;i&lt;5;i++){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outfile&gt;&gt;stu.score[i];//读入5个成绩,类似于fscanf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per.push_back(stu);//完成从文件中一个学生信息的读入,并将这个学生信息放入per容器里面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outfile.close();//关闭文件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Print(7,1);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cout&lt;&lt;"Initialization success"&lt;&lt;endl;//输出初始化成功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Sleep(sec);//停顿函数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return filename;//返回文件名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add_info.h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add_info(vector&lt;student&gt; &amp;per,const string &amp;filename){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getchar();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if(per.empty()){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cout&lt;&lt;"you need to create students'info"&lt;&lt;endl;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Sleep(1.1*sec);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Print(4,1,"returning");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here: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student stu;//定义student类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Name;//(动态字符串数组)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Snum;//(动态字符串数组)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Print(4);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stu name.After confirmation,It'll not be changed(eg.Xiao Ming)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getline(cin,Name,'\n');//输入名字,空格键结束输入;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snum(After confirmation,It'll not be changed)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cin&gt;&gt;Snum;//输入学号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for(K=0;K&lt;per.size()&amp;&amp;Snum!=per[K].vi_snum()&amp;&amp;Snum!=per[K].vi_na();K++);//K&lt;per容器中元素个数并且姓名和学号不等于每一个;功能为学生信息查重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if(K!=per.size()){//K不等于per中元素个数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cout&lt;&lt;"Student information has already existed"&lt;&lt;endl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&lt;&lt;"-------------------------------"&lt;&lt;endl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&lt;&lt;"|    1---try again            |"&lt;&lt;endl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&lt;&lt;"|    2---return to main page  |"&lt;&lt;endl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P;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cin&gt;&gt;P;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switch(P){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1:goto here;break;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2:return;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cout&lt;&lt;"input sex(B or G) :";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cin&gt;&gt;stu.sex;//输入性别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Score[5];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5 scores"&lt;&lt;endl;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i=0;i&lt;5;i++){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cin&gt;&gt;stu.score[i];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stu.SetBa(Name,Snum);//调用student类里面的初始化函数对stu里面的name和snum进行赋值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date of birth(eg.2018 01 02)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cin&gt;&gt;stu.YR&gt;&gt;stu.M&gt;&gt;stu.D;//printf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per.push_back(stu);//将输入完信息的学生存进per容器末尾;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cout&lt;&lt;"loading";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i=0;i&lt;6;i++){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Sleep(sec);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cout&lt;&lt;".";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if(i==5) cout&lt;&lt;endl;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fstream infile(filename.c_str(),ios::app);//以写和不清空文件的形式打开文件名为filename的文件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getline(infile,Name,'\n');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infile&lt;&lt;" "&lt;&lt;stu.sex&lt;&lt;" "&lt;&lt;Snum&lt;&lt;" ";//这里的infile类似fprintf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infile&lt;&lt;stu.YR&lt;&lt;" "&lt;&lt;stu.M&lt;&lt;" "&lt;&lt;stu.D&lt;&lt;" 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i=0;i&lt;5;i++){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infile&lt;&lt;stu.score[i]&lt;&lt;" 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infile&lt;&lt;endl;//向文件读入回车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cout&lt;&lt;"added successfully"&lt;&lt;endl;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infile.close(); //关闭文件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Print_all.h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#include&lt;iomanip&gt;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#include&lt;cstdlib&gt;//兼容了stdlib.h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#include&lt;cstdio&gt;//兼容了stdio.h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void Print_all(vector&lt;student&gt; &amp;T)//类似于传T容器的首地址(有数组与链表的特性),功能为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if(T.empty()){//若T容器元素个数为0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cout&lt;&lt;"there is no students' information"&lt;&lt;endl;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Sleep(1.1*sec);//window.h中的停顿函数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Print(4,1,"returning");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cout&lt;&lt;"-----------------------------------"&lt;&lt;endl//&lt;&lt;endl为输出空格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&lt;&lt;"| Please select the output format |"&lt;&lt;endl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&lt;&lt;"-----------------------------------"&lt;&lt;endl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&lt;&lt;"|        1---Simple mode          |"&lt;&lt;endl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&lt;&lt;"|        2---Classic mode         |"&lt;&lt;endl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//以下为两种不同的输出方式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here: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if(E==1){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printf("\tName\t  Snum       sex  year  month  day  CN\tMath  English  Science  PE\n");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i=0;i&lt;T.size();i++){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cout.width(13);////设置宽度为13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cout&lt;&lt;T[i].vi_na();////调用类里面访问私有成员name的接口函数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cout.width(15);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cout&lt;&lt;T[i].vi_snum();////调用类里面访问私有成员snum的接口函数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printf("  %c   %3d   %02d    %02d   ",T[i].sex,T[i].YR,T[i].M,T[i].D);//头文件cstdio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j=0;j&lt;5;j++){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printf("%02d\t",T[i].score[j]);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cout&lt;&lt;endl;//输出空格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if(E==2){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i=0;i&lt;T.size();i++){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cout&lt;&lt;i+1&lt;&lt;"th information :"&lt;&lt;endl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Name :"&lt;&lt;T[i].vi_na()&lt;&lt;endl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Sex  :"&lt;&lt;T[i].sex&lt;&lt;endl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Snum :"&lt;&lt;T[i].vi_snum()&lt;&lt;endl;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  birth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cout&lt;&lt;setfill('0')&lt;&lt;setw(2)&lt;&lt;T[i].YR&lt;&lt;" "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&lt;&lt;T[i].M&lt;&lt;" "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&lt;&lt;T[i].D&lt;&lt;" 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  five score :"&lt;&lt;endl;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for(int j=0;j&lt;5;j++){//枚举类型CN,Math....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switch(j){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CN:cout&lt;&lt;"| Chinese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Math:cout&lt;&lt;"|   Math 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Eng:cout&lt;&lt;"| English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Sci:cout&lt;&lt;"| Science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PE:cout&lt;&lt;"|    PE  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if(j==4) cout&lt;&lt;"|"&lt;&lt;endl;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j=0;j&lt;5;j++){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printf("| %5d   ",T[i].score[j]);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if(j==4) cout&lt;&lt;"|"&lt;&lt;endl;//输出空格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cout&lt;&lt;"---------------------------------------------------";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cout&lt;&lt;"error,reenter"&lt;&lt;endl;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Sleep(sec);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goto here;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//cout&lt;&lt;"input Enter button to return.please";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system("pause");//系统库函数中的函数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modify_info.h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modi_page();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void modify_info(vector&lt;student&gt; &amp;per)//修改信息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if(per.empty()){//若per容器中元素个数为0;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cout&lt;&lt;"Not Valid Data"&lt;&lt;endl;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Print(6,0.8);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getchar();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string Name;//动态字符串数组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the name that needs to be modified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getline(cin,Name,'\n');//输入name,空格结束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for(;i&lt;per.size()&amp;&amp;Name!=per[i].vi_na();i++);//查找要修改的学生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if(i==per.size()){//如果i等于元素个数,则没找到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cout&lt;&lt;"Not Found"&lt;&lt;endl;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Sleep(1.5*sec);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cout&lt;&lt;"Returning to the main page"&lt;&lt;endl;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Print(5);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Print(5,1.5);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modi_page();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while(cin&gt;&gt;N){//类似while(~scanf.....)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switch(N){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1: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char sex;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sex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cin&gt;&gt;sex;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per[i].sex=sex;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2: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year;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year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cin&gt;&gt;year;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per[i].YR=year;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3: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month;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month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cin&gt;&gt;month;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per[i].M=month;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4: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Day;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Day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cin&gt;&gt;Day;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per[i].D=Day;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break;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5: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integer(1.CN 2.Math 3.Eng 4.Sci 5.PE)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cin&gt;&gt;x;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number;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cout&lt;&lt;"Enter number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cin&gt;&gt;number;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switch(x-1){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case CN:per[i].score[CN]=number;break;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Math:per[i].score[Math]=number;break;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Eng:per[i].score[Eng]=number;break;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Sci:per[i].score[Sci]=number;break;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PE:per[i].score[PE]=number;break;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6:Print(5);return;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default :cout&lt;&lt;"Input is incorrect,input again"&lt;&lt;endl;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Print(5);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cout&lt;&lt;"modify sucessfully"&lt;&lt;endl;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modi_page();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modi_page()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cout&lt;&lt;"====================="&lt;&lt;endl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1--sex  2--year 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3-month 4--Day"&lt;&lt;endl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5-score 6-exit"&lt;&lt;endl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&lt;&lt;"====================="&lt;&lt;endl;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search_info.h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search_page();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void search_info(vector&lt;student&gt; &amp;per)//搜索信息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if(per.empty()){//若per容器为空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cout&lt;&lt;"Not Valid Data"&lt;&lt;endl;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Print(6,0.8);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return;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getchar();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out: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search_page();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N;int i=0;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cin&gt;&gt;N;//printf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getchar();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if(N==1){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string Snum;//动态字符数组,查找学号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the snum that needs to search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getline(cin,Snum,'\n');//输入Snum，回车结束输入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for(;i&lt;per.size()&amp;&amp;Snum!=per[i].vi_snum();i++);//per.size()返回元素个数,vi_snum()是访问snum的接口函数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if(N==2){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Name;//动态字符数组,查找学号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the name that needs to search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getline(cin,Name,'\n');//输入Name，回车结束输入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for(;i&lt;per.size()&amp;&amp;Name!=per[i].vi_na();i++);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if(N==3){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Serial number(eg.1st-&gt;1,15th-&gt;15)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number;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cin&gt;&gt;number;//scanf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i=number-1;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cout&lt;&lt;"Input Error"&lt;&lt;endl;//printf,&lt;&lt;endl类似于输出回车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goto out;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if(i==per.size()){//i==per的元素个数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cout&lt;&lt;"Not Found"&lt;&lt;endl;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  Name :"&lt;&lt;per[i].vi_na()&lt;&lt;endl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Sex  :"&lt;&lt;per[i].sex&lt;&lt;endl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Snum :"&lt;&lt;per[i].vi_snum()&lt;&lt;endl;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  birth :"&lt;&lt;per[i].YR&lt;&lt;" "&lt;&lt;per[i].M&lt;&lt;" "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&lt;&lt;per[i].D&lt;&lt;" 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  five score :"&lt;&lt;endl;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j=0;j&lt;5;j++){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switch(j){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CN:cout&lt;&lt;"| Chinese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Math:cout&lt;&lt;"|   Math 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Eng:cout&lt;&lt;"| English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Sci:cout&lt;&lt;"| Science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PE:cout&lt;&lt;"|    PE   ";break;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if(j==4) cout&lt;&lt;"|"&lt;&lt;endl;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j=0;j&lt;5;j++){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printf("| %5d   ",per[i].score[j]);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if(j==4) cout&lt;&lt;"|"&lt;&lt;endl;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cout&lt;&lt;"---------------------------------------------------";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void search_page()//搜索界面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cout&lt;&lt;"*******Search for stus' info********"&lt;&lt;endl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&lt;&lt;"------------------------------------"&lt;&lt;endl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1---search by the school number"&lt;&lt;endl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  2---search by Name"&lt;&lt;endl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&lt;&lt;"  3---search by Serial number"&lt;&lt;endl//序号搜索 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&lt;&lt;"------------------------------------"&lt;&lt;endl;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number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delete_info.h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void delete_info(vector&lt;student&gt; &amp;per)//删除学生信息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if(per.empty()){//元素个数为空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cout&lt;&lt;"Not Valid Data"&lt;&lt;endl;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Print(6,0.9);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return;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getchar();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Name;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string Snum;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the name that needs to delete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getline(cin,Name,'\n');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//getchar();//接受键盘输入的回车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cout&lt;&lt;"input the snum that needs to delete :";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getline(cin,Snum,'\n');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vector&lt;student&gt;::iterator it;//迭代器,类似于定义了vector类的一个指针, 迭代器移动用的是++,--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i=0;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for(;i&lt;per.size()&amp;&amp;Name!=per[i].vi_na()&amp;&amp;Snum!=per[i].vi_snum();i++);//指针所指学生和学号与所要删除学生信息不符时执行循环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it=per.begin()+i;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if(it==per.end()){//若指针到容器末尾的后一位,则没找到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cout&lt;&lt;"there is no student that needs to delete"&lt;&lt;endl;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Print(4,1,"returning");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else{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it=per.erase(it);//调用vector模板中的erase函数删除it所指向的学生的信息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cout&lt;&lt;"delete sucessfully"&lt;&lt;endl;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Sleep(1.2*sec);//window.h中的停顿函数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Print(6,1,"returning");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Na_Sort_Print.h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/*由于名字可能有重复,所测试数据并不大,所以用了stable排序算法,归并排序 */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Na_merge(vector&lt;student&gt; &amp;A,int left,int mid,int right,vector&lt;student&gt; &amp;B,vector&lt;student&gt; &amp;C);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Na_mergeSort(vector&lt;student&gt; &amp;A,int left,int right,vector&lt;student&gt; &amp;B,vector&lt;student&gt; &amp;C);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Na_Sort_Print(vector&lt;student&gt; &amp;T)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if(T.empty()){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cout&lt;&lt;"Not data"&lt;&lt;endl;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Print(5,1,"returning");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vector&lt;student&gt; L(1000),R(1000);//定义两个容器,并且每个申请1000*student结点的空间*/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Na_mergeSort(T,0,T.size(),L,R);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Print_all(T);//调用自定义函数显示全部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Na_mergeSort(vector&lt;student&gt; &amp;A,int left,int right,vector&lt;student&gt; &amp;B,vector&lt;student&gt; &amp;C)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if(left+1&lt;right){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mid=(left+right)/2;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Na_mergeSort(A,left,mid,B,C);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Na_mergeSort(A,mid,right,B,C);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Na_merge(A,left,mid,right,B,C);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Na_merge(vector&lt;student&gt; &amp;A,int left,int mid,int right,vector&lt;student&gt; &amp;B,vector&lt;student&gt; &amp;C)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n1=mid-left;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n2=right-mid;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i=0;i&lt;n1;i++) B[i]=A[left+i];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i=0;i&lt;n2;i++) C[i]=A[mid+i];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i=0,j=0;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x="zzzzzz";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student c1;//定义一个类型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c1.SetBa(x,x);//调用类中初始化函数去初始化c1中的name,snum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B[n1]=C[n2]=c1;//在链表L,R末尾设置一个哨兵,使得L,R到末尾停止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k=left;k&lt;right;k++){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if(B[i]&lt;=C[j]){//运算符&lt;=被重载,相当于strcmp(B[i],j[i]),以ASCII码表中字符的位置为阿准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A[k]=B[i++];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A[k]=C[j++];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Sum_Sort_Print.h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/*由于总分可能有重复,所测试数据并不大,所以用了stable排序算法,归并排序 */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Sum_merge(vector&lt;student&gt; &amp;A,int left,int mid,int right);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Sum_mergeSort(vector&lt;student&gt; &amp;A,int left,int right);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Sum_Sort_Print(vector&lt;student&gt; &amp;T)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if(T.empty()){//若T容器元素为0,返回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cout&lt;&lt;"Not data"&lt;&lt;endl;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Print(5,1,"returning");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i=0;i&lt;T.size();i++){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T[i].Soe_Sum();//调用类的函数算出总分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vector&lt;student&gt; l(100),r(100);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Sum_mergeSort(T,0,T.size());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Print_all(T);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Sum_mergeSort(vector&lt;student&gt; &amp;A,int left,int right)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if(left+1&lt;right){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mid=(left+right)/2;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Sum_mergeSort(A,left,mid);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Sum_mergeSort(A,mid,right);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Sum_merge(A,left,mid,right);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Sum_merge(vector&lt;student&gt; &amp;A,int left,int mid,int right)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vector&lt;student&gt; L(right+10),R(right+10);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n1=mid-left;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n2=right-mid;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i=0;i&lt;n1;i++) L[i]=A[left+i];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i=0;i&lt;n2;i++) R[i]=A[mid+i];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i=0,j=0;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x="zzzzzz";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student c1;//定义一个类型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c1.SetBa(x,x);//调用类中初始化函数去初始化c1中的name,snum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c1.Soe_Sum(3000);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L[n1]=R[n2]=c1;//在链表L,R末尾设置一个哨兵,使得L,R到末尾停止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k=left;k&lt;right;k++){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if(L[i].vi_sum()&lt;=R[j].vi_sum()){//调用vi_sum()函数去访问每个学生中的sum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A[k]=L[i++];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A[k]=R[j++];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save_exit.h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源代码文件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save_eixt(vector&lt;student&gt; &amp;T,string filename)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fstream infile(filename.c_str(),ios::out);//以写和清空filename方式打开filename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if(!infile){//若没有打开文件,输出错误信息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cerr&lt;&lt;"Open file error"&lt;&lt;endl;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for(int i=0;i&lt;T.size();i++){//在这个for中,infile类似fprintf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infile&lt;&lt;T[i].vi_na()&lt;&lt;endl&lt;&lt;T[i].sex&lt;&lt;" "&lt;&lt;T[i].vi_snum()&lt;&lt;" 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infile&lt;&lt;T[i].YR&lt;&lt;" "&lt;&lt;T[i].M&lt;&lt;" "&lt;&lt;T[i].D&lt;&lt;" 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for(int j=0;j&lt;5;j++){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infile&lt;&lt;T[i].score[j];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if(j!=4) infile&lt;&lt;" ";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infile.close();//关闭文件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Print(8,0.7);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cout&lt;&lt;"Withdraw from success"&lt;&lt;endl;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Sleep(1.5*sec);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exit(0);//退出系统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98B35"/>
    <w:multiLevelType w:val="singleLevel"/>
    <w:tmpl w:val="6E998B3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A1F53"/>
    <w:rsid w:val="23843C19"/>
    <w:rsid w:val="291D6AF0"/>
    <w:rsid w:val="2A0C7513"/>
    <w:rsid w:val="352C39C5"/>
    <w:rsid w:val="36692350"/>
    <w:rsid w:val="490405F3"/>
    <w:rsid w:val="504C00ED"/>
    <w:rsid w:val="553C4B1D"/>
    <w:rsid w:val="5DEA1F53"/>
    <w:rsid w:val="6D535020"/>
    <w:rsid w:val="769E7B5C"/>
    <w:rsid w:val="76E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4420;&#1229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744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2018-06-21T15:24:00Z</dcterms:created>
  <dc:creator>烛火下的乌托邦。</dc:creator>
  <cp:lastModifiedBy>CouHoiMing</cp:lastModifiedBy>
  <dcterms:modified xsi:type="dcterms:W3CDTF">2018-06-27T09:07:26Z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